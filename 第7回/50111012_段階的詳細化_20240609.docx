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A423" w14:textId="44EDA92A" w:rsidR="001E71BB" w:rsidRPr="004E3C44" w:rsidRDefault="00D024FA" w:rsidP="004E3C44">
      <w:pPr>
        <w:pStyle w:val="a5"/>
        <w:rPr>
          <w:rFonts w:hint="eastAsia"/>
        </w:rPr>
      </w:pPr>
      <w:r>
        <w:rPr>
          <w:rFonts w:hint="eastAsia"/>
        </w:rPr>
        <w:t>データとプログラミング</w:t>
      </w:r>
    </w:p>
    <w:p w14:paraId="6E7BABF5" w14:textId="5C312373" w:rsidR="00397DEF" w:rsidRPr="004E3C44" w:rsidRDefault="00D024FA" w:rsidP="004E3C44">
      <w:pPr>
        <w:pStyle w:val="a3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課題</w:t>
      </w:r>
      <w:r>
        <w:rPr>
          <w:rFonts w:hint="eastAsia"/>
        </w:rPr>
        <w:t xml:space="preserve"> </w:t>
      </w:r>
      <w:r>
        <w:rPr>
          <w:rFonts w:hint="eastAsia"/>
        </w:rPr>
        <w:t>段階的詳細化</w:t>
      </w:r>
    </w:p>
    <w:p w14:paraId="636EA926" w14:textId="02296A0E" w:rsidR="002464E4" w:rsidRDefault="00D024FA" w:rsidP="002464E4">
      <w:pPr>
        <w:pStyle w:val="a7"/>
      </w:pPr>
      <w:r>
        <w:t>2024</w:t>
      </w:r>
      <w:r w:rsidR="002464E4">
        <w:t>/</w:t>
      </w:r>
      <w:r>
        <w:t>06</w:t>
      </w:r>
      <w:r w:rsidR="002464E4">
        <w:t>/</w:t>
      </w:r>
      <w:r>
        <w:t>05</w:t>
      </w:r>
    </w:p>
    <w:p w14:paraId="3B747649" w14:textId="7B351724" w:rsidR="00201523" w:rsidRDefault="002464E4" w:rsidP="009C2DEC">
      <w:pPr>
        <w:pStyle w:val="a7"/>
      </w:pPr>
      <w:r>
        <w:rPr>
          <w:rFonts w:hint="eastAsia"/>
        </w:rPr>
        <w:t>工学部</w:t>
      </w:r>
      <w:r>
        <w:rPr>
          <w:rFonts w:hint="eastAsia"/>
        </w:rPr>
        <w:t xml:space="preserve"> </w:t>
      </w:r>
      <w:r>
        <w:rPr>
          <w:rFonts w:hint="eastAsia"/>
        </w:rPr>
        <w:t>電気電子工学科</w:t>
      </w:r>
      <w:r w:rsidR="00201523">
        <w:rPr>
          <w:rFonts w:hint="eastAsia"/>
        </w:rPr>
        <w:t xml:space="preserve"> </w:t>
      </w:r>
      <w:r w:rsidR="00201523">
        <w:rPr>
          <w:rFonts w:hint="eastAsia"/>
        </w:rPr>
        <w:t>情報エレクトロニクスコース</w:t>
      </w:r>
      <w:r w:rsidR="00201523">
        <w:rPr>
          <w:rFonts w:hint="eastAsia"/>
        </w:rPr>
        <w:t xml:space="preserve"> </w:t>
      </w:r>
      <w:r w:rsidR="00D024FA">
        <w:t>4</w:t>
      </w:r>
      <w:r w:rsidR="00201523">
        <w:rPr>
          <w:rFonts w:hint="eastAsia"/>
        </w:rPr>
        <w:t>年</w:t>
      </w:r>
    </w:p>
    <w:p w14:paraId="5C02BD77" w14:textId="7DEA9AA5" w:rsidR="002464E4" w:rsidRDefault="002464E4" w:rsidP="002464E4">
      <w:pPr>
        <w:pStyle w:val="a7"/>
        <w:spacing w:afterLines="100" w:after="360"/>
      </w:pPr>
      <w:r>
        <w:rPr>
          <w:rFonts w:hint="eastAsia"/>
        </w:rPr>
        <w:t>5</w:t>
      </w:r>
      <w:r>
        <w:t xml:space="preserve">0111012 </w:t>
      </w:r>
      <w:r>
        <w:rPr>
          <w:rFonts w:hint="eastAsia"/>
        </w:rPr>
        <w:t>大芝峻平</w:t>
      </w:r>
    </w:p>
    <w:p w14:paraId="7A0569BA" w14:textId="063F8B69" w:rsidR="002464E4" w:rsidRDefault="00FD42A1" w:rsidP="00FD42A1">
      <w:pPr>
        <w:pStyle w:val="1"/>
      </w:pPr>
      <w:r>
        <w:rPr>
          <w:rFonts w:hint="eastAsia"/>
        </w:rPr>
        <w:t>情報の抽出</w:t>
      </w:r>
    </w:p>
    <w:p w14:paraId="3281C66D" w14:textId="666090A7" w:rsidR="00FD42A1" w:rsidRDefault="00FD42A1" w:rsidP="00FD42A1">
      <w:pPr>
        <w:pStyle w:val="2"/>
      </w:pPr>
      <w:r>
        <w:t>Excel</w:t>
      </w:r>
      <w:r>
        <w:rPr>
          <w:rFonts w:hint="eastAsia"/>
        </w:rPr>
        <w:t>で</w:t>
      </w:r>
      <w:r>
        <w:t>csv</w:t>
      </w:r>
      <w:r>
        <w:rPr>
          <w:rFonts w:hint="eastAsia"/>
        </w:rPr>
        <w:t>ファイルを開く</w:t>
      </w:r>
    </w:p>
    <w:p w14:paraId="568D4812" w14:textId="4EB6D95B" w:rsidR="00FD42A1" w:rsidRDefault="00FD42A1" w:rsidP="00FD42A1">
      <w:pPr>
        <w:pStyle w:val="2"/>
      </w:pPr>
      <w:r>
        <w:rPr>
          <w:rFonts w:hint="eastAsia"/>
        </w:rPr>
        <w:t>フィルタリング</w:t>
      </w:r>
    </w:p>
    <w:p w14:paraId="157A308A" w14:textId="28C4D997" w:rsidR="00FD42A1" w:rsidRDefault="00FD42A1" w:rsidP="00FD42A1">
      <w:pPr>
        <w:pStyle w:val="2"/>
      </w:pPr>
      <w:r>
        <w:rPr>
          <w:rFonts w:hint="eastAsia"/>
        </w:rPr>
        <w:t>抽出する情報をコピー</w:t>
      </w:r>
    </w:p>
    <w:p w14:paraId="78B7E399" w14:textId="6CADB7B2" w:rsidR="00FD42A1" w:rsidRDefault="00FD42A1" w:rsidP="00FD42A1">
      <w:pPr>
        <w:pStyle w:val="3"/>
        <w:ind w:left="840"/>
      </w:pPr>
      <w:r>
        <w:rPr>
          <w:rFonts w:hint="eastAsia"/>
        </w:rPr>
        <w:t>店名</w:t>
      </w:r>
    </w:p>
    <w:p w14:paraId="791267A7" w14:textId="208B5B21" w:rsidR="00FD42A1" w:rsidRDefault="00FD42A1" w:rsidP="00FD42A1">
      <w:pPr>
        <w:pStyle w:val="3"/>
        <w:ind w:left="840"/>
      </w:pPr>
      <w:r>
        <w:rPr>
          <w:rFonts w:hint="eastAsia"/>
        </w:rPr>
        <w:t>住所</w:t>
      </w:r>
    </w:p>
    <w:p w14:paraId="654877C3" w14:textId="58B24CA0" w:rsidR="00FD42A1" w:rsidRDefault="00FD42A1" w:rsidP="00FD42A1">
      <w:pPr>
        <w:pStyle w:val="3"/>
        <w:ind w:left="840"/>
      </w:pPr>
      <w:r>
        <w:rPr>
          <w:rFonts w:hint="eastAsia"/>
        </w:rPr>
        <w:t>電話番号</w:t>
      </w:r>
    </w:p>
    <w:p w14:paraId="6A0C5C3E" w14:textId="0F39D7A2" w:rsidR="00FD42A1" w:rsidRDefault="00FD42A1" w:rsidP="00FD42A1">
      <w:pPr>
        <w:pStyle w:val="3"/>
        <w:ind w:left="840"/>
      </w:pPr>
      <w:r>
        <w:rPr>
          <w:rFonts w:hint="eastAsia"/>
        </w:rPr>
        <w:t>URL</w:t>
      </w:r>
    </w:p>
    <w:p w14:paraId="0869AAEE" w14:textId="5139AA46" w:rsidR="00FD42A1" w:rsidRDefault="00FD42A1" w:rsidP="00FD42A1">
      <w:pPr>
        <w:pStyle w:val="1"/>
      </w:pPr>
      <w:r>
        <w:rPr>
          <w:rFonts w:hint="eastAsia"/>
        </w:rPr>
        <w:t>抽出した情報の表示</w:t>
      </w:r>
    </w:p>
    <w:p w14:paraId="5410EB2D" w14:textId="2233AFEC" w:rsidR="00FD42A1" w:rsidRDefault="00FD42A1" w:rsidP="00FD42A1">
      <w:pPr>
        <w:pStyle w:val="2"/>
      </w:pPr>
      <w:r>
        <w:t>Visual Studio Code</w:t>
      </w:r>
      <w:r>
        <w:rPr>
          <w:rFonts w:hint="eastAsia"/>
        </w:rPr>
        <w:t>で</w:t>
      </w:r>
      <w:r>
        <w:t>HTML</w:t>
      </w:r>
      <w:r>
        <w:rPr>
          <w:rFonts w:hint="eastAsia"/>
        </w:rPr>
        <w:t>ファイルを作成</w:t>
      </w:r>
    </w:p>
    <w:p w14:paraId="34BB3C0E" w14:textId="548C2ED6" w:rsidR="00FD42A1" w:rsidRDefault="00FD42A1" w:rsidP="00FD42A1">
      <w:pPr>
        <w:pStyle w:val="3"/>
        <w:ind w:left="840"/>
      </w:pPr>
      <w:r>
        <w:t>Index.html</w:t>
      </w:r>
      <w:r>
        <w:rPr>
          <w:rFonts w:hint="eastAsia"/>
        </w:rPr>
        <w:t>を作成</w:t>
      </w:r>
    </w:p>
    <w:p w14:paraId="5A8A1E33" w14:textId="4DF72DAB" w:rsidR="00FD42A1" w:rsidRDefault="00FD42A1" w:rsidP="00FD42A1">
      <w:pPr>
        <w:pStyle w:val="4"/>
        <w:ind w:left="840"/>
      </w:pPr>
      <w:r>
        <w:t>a</w:t>
      </w:r>
      <w:r>
        <w:rPr>
          <w:rFonts w:hint="eastAsia"/>
        </w:rPr>
        <w:t>タグで各ファイルへのリンクを貼付</w:t>
      </w:r>
    </w:p>
    <w:p w14:paraId="771BFA21" w14:textId="013154AC" w:rsidR="00FD42A1" w:rsidRDefault="00FD42A1" w:rsidP="00FD42A1">
      <w:pPr>
        <w:pStyle w:val="3"/>
        <w:ind w:left="840"/>
      </w:pPr>
      <w:r>
        <w:rPr>
          <w:rFonts w:hint="eastAsia"/>
        </w:rPr>
        <w:t>各ファイルを作成</w:t>
      </w:r>
    </w:p>
    <w:p w14:paraId="319EFD8C" w14:textId="2F761F53" w:rsidR="00FD42A1" w:rsidRDefault="00FD42A1" w:rsidP="00FD42A1">
      <w:pPr>
        <w:pStyle w:val="3"/>
        <w:ind w:left="840"/>
      </w:pPr>
      <w:r>
        <w:rPr>
          <w:rFonts w:hint="eastAsia"/>
        </w:rPr>
        <w:t>雛形を作成</w:t>
      </w:r>
    </w:p>
    <w:p w14:paraId="499E0EB3" w14:textId="3543327A" w:rsidR="00FD42A1" w:rsidRDefault="00FD42A1" w:rsidP="00FD42A1">
      <w:pPr>
        <w:pStyle w:val="2"/>
      </w:pPr>
      <w:r>
        <w:rPr>
          <w:rFonts w:hint="eastAsia"/>
        </w:rPr>
        <w:t>各</w:t>
      </w:r>
      <w:r>
        <w:t>HTML</w:t>
      </w:r>
      <w:r>
        <w:rPr>
          <w:rFonts w:hint="eastAsia"/>
        </w:rPr>
        <w:t>ファイルに情報を貼付</w:t>
      </w:r>
    </w:p>
    <w:p w14:paraId="4ECD2191" w14:textId="314B7FED" w:rsidR="00FD42A1" w:rsidRPr="00FD42A1" w:rsidRDefault="00FD42A1" w:rsidP="00FD42A1">
      <w:pPr>
        <w:pStyle w:val="2"/>
      </w:pPr>
      <w:r>
        <w:t>Index.html</w:t>
      </w:r>
      <w:r>
        <w:rPr>
          <w:rFonts w:hint="eastAsia"/>
        </w:rPr>
        <w:t>をブラウザで開く</w:t>
      </w:r>
    </w:p>
    <w:sectPr w:rsidR="00FD42A1" w:rsidRPr="00FD42A1" w:rsidSect="00397DE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7EB2B" w14:textId="77777777" w:rsidR="00027B70" w:rsidRDefault="00027B70" w:rsidP="004E3C44">
      <w:r>
        <w:separator/>
      </w:r>
    </w:p>
  </w:endnote>
  <w:endnote w:type="continuationSeparator" w:id="0">
    <w:p w14:paraId="4B78EB85" w14:textId="77777777" w:rsidR="00027B70" w:rsidRDefault="00027B70" w:rsidP="004E3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C508" w14:textId="77777777" w:rsidR="00027B70" w:rsidRDefault="00027B70" w:rsidP="004E3C44">
      <w:r>
        <w:separator/>
      </w:r>
    </w:p>
  </w:footnote>
  <w:footnote w:type="continuationSeparator" w:id="0">
    <w:p w14:paraId="16D1B840" w14:textId="77777777" w:rsidR="00027B70" w:rsidRDefault="00027B70" w:rsidP="004E3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EF"/>
    <w:rsid w:val="00027B70"/>
    <w:rsid w:val="000B57EE"/>
    <w:rsid w:val="001E71BB"/>
    <w:rsid w:val="00201523"/>
    <w:rsid w:val="002464E4"/>
    <w:rsid w:val="002E71AE"/>
    <w:rsid w:val="00355D0B"/>
    <w:rsid w:val="00397DEF"/>
    <w:rsid w:val="003B4D51"/>
    <w:rsid w:val="003F6E68"/>
    <w:rsid w:val="004E3C44"/>
    <w:rsid w:val="00566693"/>
    <w:rsid w:val="00884883"/>
    <w:rsid w:val="009C2DEC"/>
    <w:rsid w:val="00D024FA"/>
    <w:rsid w:val="00D052E9"/>
    <w:rsid w:val="00F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D4985D"/>
  <w15:chartTrackingRefBased/>
  <w15:docId w15:val="{EE9B2D0C-6DAF-264B-9862-1C2F07B9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4E4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024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D42A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FD42A1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DEF"/>
    <w:pPr>
      <w:spacing w:before="120" w:after="120"/>
      <w:jc w:val="center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character" w:customStyle="1" w:styleId="a4">
    <w:name w:val="表題 (文字)"/>
    <w:basedOn w:val="a0"/>
    <w:link w:val="a3"/>
    <w:uiPriority w:val="10"/>
    <w:rsid w:val="00397DEF"/>
    <w:rPr>
      <w:rFonts w:asciiTheme="majorHAnsi" w:eastAsiaTheme="majorEastAsia" w:hAnsiTheme="majorHAnsi" w:cstheme="majorBidi"/>
      <w:sz w:val="44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464E4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2464E4"/>
    <w:rPr>
      <w:sz w:val="24"/>
      <w:szCs w:val="24"/>
    </w:rPr>
  </w:style>
  <w:style w:type="paragraph" w:customStyle="1" w:styleId="a7">
    <w:name w:val="学籍番号/氏名"/>
    <w:basedOn w:val="a"/>
    <w:link w:val="a8"/>
    <w:qFormat/>
    <w:rsid w:val="002464E4"/>
    <w:pPr>
      <w:jc w:val="center"/>
    </w:pPr>
  </w:style>
  <w:style w:type="character" w:customStyle="1" w:styleId="10">
    <w:name w:val="見出し 1 (文字)"/>
    <w:basedOn w:val="a0"/>
    <w:link w:val="1"/>
    <w:uiPriority w:val="9"/>
    <w:rsid w:val="002464E4"/>
    <w:rPr>
      <w:rFonts w:asciiTheme="majorHAnsi" w:eastAsiaTheme="majorEastAsia" w:hAnsiTheme="majorHAnsi" w:cstheme="majorBidi"/>
      <w:sz w:val="32"/>
      <w:szCs w:val="24"/>
    </w:rPr>
  </w:style>
  <w:style w:type="character" w:customStyle="1" w:styleId="a8">
    <w:name w:val="学籍番号/氏名 (文字)"/>
    <w:basedOn w:val="a0"/>
    <w:link w:val="a7"/>
    <w:rsid w:val="002464E4"/>
  </w:style>
  <w:style w:type="paragraph" w:styleId="a9">
    <w:name w:val="header"/>
    <w:basedOn w:val="a"/>
    <w:link w:val="aa"/>
    <w:uiPriority w:val="99"/>
    <w:unhideWhenUsed/>
    <w:rsid w:val="004E3C4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E3C44"/>
  </w:style>
  <w:style w:type="paragraph" w:styleId="ab">
    <w:name w:val="footer"/>
    <w:basedOn w:val="a"/>
    <w:link w:val="ac"/>
    <w:uiPriority w:val="99"/>
    <w:unhideWhenUsed/>
    <w:rsid w:val="004E3C4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E3C44"/>
  </w:style>
  <w:style w:type="character" w:customStyle="1" w:styleId="20">
    <w:name w:val="見出し 2 (文字)"/>
    <w:basedOn w:val="a0"/>
    <w:link w:val="2"/>
    <w:uiPriority w:val="9"/>
    <w:rsid w:val="00D024F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D42A1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FD4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3">
      <a:majorFont>
        <a:latin typeface="Arial"/>
        <a:ea typeface="ＭＳ Ｐ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論文・レポートテンプレート.dotx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Ohshiba Shumpei</dc:creator>
  <cp:keywords/>
  <dc:description/>
  <cp:lastModifiedBy>Shumpei Ohshiba</cp:lastModifiedBy>
  <cp:revision>2</cp:revision>
  <dcterms:created xsi:type="dcterms:W3CDTF">2024-06-06T16:57:00Z</dcterms:created>
  <dcterms:modified xsi:type="dcterms:W3CDTF">2024-06-06T16:57:00Z</dcterms:modified>
</cp:coreProperties>
</file>